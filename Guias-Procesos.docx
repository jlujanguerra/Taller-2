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33F" w:rsidRPr="00F21BF5" w:rsidRDefault="00287488" w:rsidP="00F21BF5">
      <w:pPr>
        <w:jc w:val="center"/>
        <w:rPr>
          <w:rFonts w:ascii="Arial" w:hAnsi="Arial" w:cs="Arial"/>
          <w:b/>
          <w:sz w:val="36"/>
          <w:szCs w:val="36"/>
          <w:u w:val="single"/>
          <w:lang w:val="es-CO"/>
        </w:rPr>
      </w:pPr>
      <w:r w:rsidRPr="00F21BF5">
        <w:rPr>
          <w:rFonts w:ascii="Arial" w:hAnsi="Arial" w:cs="Arial"/>
          <w:b/>
          <w:sz w:val="36"/>
          <w:szCs w:val="36"/>
          <w:u w:val="single"/>
          <w:lang w:val="es-CO"/>
        </w:rPr>
        <w:t>Clase 4</w:t>
      </w:r>
    </w:p>
    <w:p w:rsidR="00287488" w:rsidRDefault="00287488" w:rsidP="00287488">
      <w:pPr>
        <w:rPr>
          <w:rFonts w:ascii="Arial" w:hAnsi="Arial" w:cs="Arial"/>
          <w:lang w:val="es-CO"/>
        </w:rPr>
      </w:pPr>
    </w:p>
    <w:p w:rsidR="00F21BF5" w:rsidRDefault="00F21BF5" w:rsidP="00287488">
      <w:pPr>
        <w:rPr>
          <w:rFonts w:ascii="Arial" w:hAnsi="Arial" w:cs="Arial"/>
          <w:lang w:val="es-CO"/>
        </w:rPr>
      </w:pPr>
    </w:p>
    <w:p w:rsidR="00287488" w:rsidRPr="00287488" w:rsidRDefault="00287488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1.</w:t>
      </w:r>
      <w:r w:rsidRPr="00287488">
        <w:rPr>
          <w:rFonts w:ascii="Arial" w:hAnsi="Arial" w:cs="Arial"/>
          <w:lang w:val="es-CO"/>
        </w:rPr>
        <w:t xml:space="preserve"> Un objeto es donde se fundamenta todo lo queremos que nuestros personajes hagan,</w:t>
      </w:r>
    </w:p>
    <w:p w:rsidR="00287488" w:rsidRDefault="00287488" w:rsidP="00287488">
      <w:pPr>
        <w:rPr>
          <w:rFonts w:ascii="Arial" w:hAnsi="Arial" w:cs="Arial"/>
          <w:lang w:val="es-CO"/>
        </w:rPr>
      </w:pPr>
      <w:r w:rsidRPr="00287488">
        <w:rPr>
          <w:rFonts w:ascii="Arial" w:hAnsi="Arial" w:cs="Arial"/>
          <w:lang w:val="es-CO"/>
        </w:rPr>
        <w:t>Mientras que un sprite solo es la máscara visual de nuestro objeto, es decir cómo se va a ver gráficamente.</w:t>
      </w:r>
    </w:p>
    <w:p w:rsidR="00287488" w:rsidRDefault="00287488" w:rsidP="00287488">
      <w:pPr>
        <w:rPr>
          <w:rFonts w:ascii="Arial" w:hAnsi="Arial" w:cs="Arial"/>
          <w:lang w:val="es-CO"/>
        </w:rPr>
      </w:pPr>
    </w:p>
    <w:p w:rsidR="00287488" w:rsidRDefault="00287488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2. </w:t>
      </w:r>
      <w:r w:rsidR="00F27F76">
        <w:rPr>
          <w:rFonts w:ascii="Arial" w:hAnsi="Arial" w:cs="Arial"/>
          <w:lang w:val="es-CO"/>
        </w:rPr>
        <w:t>Un objeto solo puede tener asociado un único sprite</w:t>
      </w:r>
    </w:p>
    <w:p w:rsidR="00F27F76" w:rsidRDefault="00F27F76" w:rsidP="00287488">
      <w:pPr>
        <w:rPr>
          <w:rFonts w:ascii="Arial" w:hAnsi="Arial" w:cs="Arial"/>
          <w:lang w:val="es-CO"/>
        </w:rPr>
      </w:pPr>
    </w:p>
    <w:p w:rsidR="00F27F76" w:rsidRDefault="00F27F76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3. Un asset, son recursos proporcionados para que la creación se mas fácil, como el sprite del jugador o los tiles del nivel.</w:t>
      </w:r>
    </w:p>
    <w:p w:rsidR="00F27F76" w:rsidRDefault="00F27F76" w:rsidP="00287488">
      <w:pPr>
        <w:rPr>
          <w:rFonts w:ascii="Arial" w:hAnsi="Arial" w:cs="Arial"/>
          <w:lang w:val="es-CO"/>
        </w:rPr>
      </w:pPr>
    </w:p>
    <w:p w:rsidR="00F27F76" w:rsidRDefault="00F27F76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4. Los eventos es donde entran todas las acciones del jugador</w:t>
      </w:r>
    </w:p>
    <w:p w:rsidR="00F27F76" w:rsidRDefault="00F27F76" w:rsidP="00287488">
      <w:pPr>
        <w:rPr>
          <w:rFonts w:ascii="Arial" w:hAnsi="Arial" w:cs="Arial"/>
          <w:lang w:val="es-CO"/>
        </w:rPr>
      </w:pPr>
    </w:p>
    <w:p w:rsidR="00F27F76" w:rsidRDefault="00F27F76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5. </w:t>
      </w:r>
    </w:p>
    <w:p w:rsidR="00F27F76" w:rsidRDefault="00F27F76" w:rsidP="00287488">
      <w:p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Create</w:t>
      </w:r>
      <w:proofErr w:type="spellEnd"/>
      <w:r>
        <w:rPr>
          <w:rFonts w:ascii="Arial" w:hAnsi="Arial" w:cs="Arial"/>
          <w:lang w:val="es-CO"/>
        </w:rPr>
        <w:t>: Acciones que ocurren cuando los objetos se crean.</w:t>
      </w:r>
    </w:p>
    <w:p w:rsidR="00F27F76" w:rsidRDefault="00F27F76" w:rsidP="00287488">
      <w:p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Collision</w:t>
      </w:r>
      <w:proofErr w:type="spellEnd"/>
      <w:r>
        <w:rPr>
          <w:rFonts w:ascii="Arial" w:hAnsi="Arial" w:cs="Arial"/>
          <w:lang w:val="es-CO"/>
        </w:rPr>
        <w:t>: Acciones que ocurren cuando el objeto colisiona con otro recurso.</w:t>
      </w:r>
    </w:p>
    <w:p w:rsidR="00F27F76" w:rsidRDefault="00F27F76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Mouse: Acciones que ocurren cuando usas el mouse.</w:t>
      </w:r>
    </w:p>
    <w:p w:rsidR="00F27F76" w:rsidRDefault="00F27F76" w:rsidP="00287488">
      <w:pPr>
        <w:rPr>
          <w:rFonts w:ascii="Arial" w:hAnsi="Arial" w:cs="Arial"/>
          <w:lang w:val="es-CO"/>
        </w:rPr>
      </w:pPr>
    </w:p>
    <w:p w:rsidR="00F27F76" w:rsidRDefault="00F27F76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6. Las acciones son comandos programa</w:t>
      </w:r>
      <w:r w:rsidR="008E751C">
        <w:rPr>
          <w:rFonts w:ascii="Arial" w:hAnsi="Arial" w:cs="Arial"/>
          <w:lang w:val="es-CO"/>
        </w:rPr>
        <w:t>do</w:t>
      </w:r>
      <w:r>
        <w:rPr>
          <w:rFonts w:ascii="Arial" w:hAnsi="Arial" w:cs="Arial"/>
          <w:lang w:val="es-CO"/>
        </w:rPr>
        <w:t>s por el jugador para que un objeto</w:t>
      </w:r>
      <w:r w:rsidR="008E751C">
        <w:rPr>
          <w:rFonts w:ascii="Arial" w:hAnsi="Arial" w:cs="Arial"/>
          <w:lang w:val="es-CO"/>
        </w:rPr>
        <w:t xml:space="preserve"> funcione.</w:t>
      </w:r>
      <w:r>
        <w:rPr>
          <w:rFonts w:ascii="Arial" w:hAnsi="Arial" w:cs="Arial"/>
          <w:lang w:val="es-CO"/>
        </w:rPr>
        <w:t xml:space="preserve"> </w:t>
      </w:r>
    </w:p>
    <w:p w:rsidR="008E751C" w:rsidRDefault="008E751C" w:rsidP="00287488">
      <w:pPr>
        <w:rPr>
          <w:rFonts w:ascii="Arial" w:hAnsi="Arial" w:cs="Arial"/>
          <w:lang w:val="es-CO"/>
        </w:rPr>
      </w:pPr>
    </w:p>
    <w:p w:rsidR="008E751C" w:rsidRDefault="008E751C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7. En los eventos es donde todas las acciones del jugador toman vida y se funcionan.</w:t>
      </w:r>
    </w:p>
    <w:p w:rsidR="008E751C" w:rsidRDefault="008E751C" w:rsidP="00287488">
      <w:pPr>
        <w:rPr>
          <w:rFonts w:ascii="Arial" w:hAnsi="Arial" w:cs="Arial"/>
          <w:lang w:val="es-CO"/>
        </w:rPr>
      </w:pPr>
    </w:p>
    <w:p w:rsidR="008E751C" w:rsidRDefault="008E751C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8.</w:t>
      </w:r>
      <w:r w:rsidR="00F21BF5">
        <w:rPr>
          <w:rFonts w:ascii="Arial" w:hAnsi="Arial" w:cs="Arial"/>
          <w:lang w:val="es-CO"/>
        </w:rPr>
        <w:t xml:space="preserve"> Acciones para destruir o crear un objeto</w:t>
      </w:r>
    </w:p>
    <w:p w:rsidR="00F21BF5" w:rsidRDefault="00F21BF5" w:rsidP="00287488">
      <w:pPr>
        <w:rPr>
          <w:rFonts w:ascii="Arial" w:hAnsi="Arial" w:cs="Arial"/>
          <w:lang w:val="es-CO"/>
        </w:rPr>
      </w:pPr>
    </w:p>
    <w:p w:rsidR="00F21BF5" w:rsidRDefault="00F21BF5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9. En la instancia en que momento especifico se crea un objeto o se destruye</w:t>
      </w:r>
    </w:p>
    <w:p w:rsidR="00F21BF5" w:rsidRDefault="00F21BF5" w:rsidP="00287488">
      <w:pPr>
        <w:rPr>
          <w:rFonts w:ascii="Arial" w:hAnsi="Arial" w:cs="Arial"/>
          <w:lang w:val="es-CO"/>
        </w:rPr>
      </w:pPr>
    </w:p>
    <w:p w:rsidR="00F21BF5" w:rsidRDefault="00F21BF5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11. Los </w:t>
      </w:r>
      <w:proofErr w:type="spellStart"/>
      <w:r>
        <w:rPr>
          <w:rFonts w:ascii="Arial" w:hAnsi="Arial" w:cs="Arial"/>
          <w:lang w:val="es-CO"/>
        </w:rPr>
        <w:t>steps</w:t>
      </w:r>
      <w:proofErr w:type="spellEnd"/>
      <w:r>
        <w:rPr>
          <w:rFonts w:ascii="Arial" w:hAnsi="Arial" w:cs="Arial"/>
          <w:lang w:val="es-CO"/>
        </w:rPr>
        <w:t xml:space="preserve"> con eventos en los cuales se agregan comandos que son afectados por el número de </w:t>
      </w:r>
      <w:proofErr w:type="spellStart"/>
      <w:r>
        <w:rPr>
          <w:rFonts w:ascii="Arial" w:hAnsi="Arial" w:cs="Arial"/>
          <w:lang w:val="es-CO"/>
        </w:rPr>
        <w:t>steps</w:t>
      </w:r>
      <w:proofErr w:type="spellEnd"/>
      <w:r>
        <w:rPr>
          <w:rFonts w:ascii="Arial" w:hAnsi="Arial" w:cs="Arial"/>
          <w:lang w:val="es-CO"/>
        </w:rPr>
        <w:t xml:space="preserve"> que tanga la </w:t>
      </w:r>
      <w:proofErr w:type="spellStart"/>
      <w:r>
        <w:rPr>
          <w:rFonts w:ascii="Arial" w:hAnsi="Arial" w:cs="Arial"/>
          <w:lang w:val="es-CO"/>
        </w:rPr>
        <w:t>room</w:t>
      </w:r>
      <w:proofErr w:type="spellEnd"/>
    </w:p>
    <w:p w:rsidR="00917B6A" w:rsidRDefault="00917B6A" w:rsidP="0028748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Pr="00C22777" w:rsidRDefault="00917B6A" w:rsidP="00C22777">
      <w:pPr>
        <w:jc w:val="center"/>
        <w:rPr>
          <w:rFonts w:ascii="Arial" w:hAnsi="Arial" w:cs="Arial"/>
          <w:b/>
          <w:sz w:val="36"/>
          <w:szCs w:val="36"/>
          <w:u w:val="single"/>
          <w:lang w:val="es-CO"/>
        </w:rPr>
      </w:pPr>
      <w:r w:rsidRPr="00C22777">
        <w:rPr>
          <w:rFonts w:ascii="Arial" w:hAnsi="Arial" w:cs="Arial"/>
          <w:b/>
          <w:sz w:val="36"/>
          <w:szCs w:val="36"/>
          <w:u w:val="single"/>
          <w:lang w:val="es-CO"/>
        </w:rPr>
        <w:lastRenderedPageBreak/>
        <w:t>Clase 5</w:t>
      </w:r>
    </w:p>
    <w:p w:rsidR="00917B6A" w:rsidRDefault="00917B6A" w:rsidP="00287488">
      <w:pPr>
        <w:rPr>
          <w:rFonts w:ascii="Arial" w:hAnsi="Arial" w:cs="Arial"/>
          <w:lang w:val="es-CO"/>
        </w:rPr>
      </w:pP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917B6A" w:rsidRDefault="00917B6A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1.</w:t>
      </w:r>
      <w:r w:rsidRPr="00917B6A">
        <w:rPr>
          <w:rFonts w:ascii="Arial" w:hAnsi="Arial" w:cs="Arial"/>
          <w:lang w:val="es-CO"/>
        </w:rPr>
        <w:t>32 pixeles de alto y ancho</w:t>
      </w: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917B6A" w:rsidRDefault="00917B6A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2. 32x32</w:t>
      </w: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917B6A" w:rsidRDefault="00917B6A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3. La máscara de colisión</w:t>
      </w: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917B6A" w:rsidRPr="00917B6A" w:rsidRDefault="00917B6A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4. Es donde el sprite se puede mover con respecto a ese punto, aparece ubicado a la esquina superior derecha del sprite </w:t>
      </w: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917B6A" w:rsidRDefault="00917B6A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5. Que ahora es un objeto sólido y todo lo que colisione con </w:t>
      </w:r>
      <w:proofErr w:type="gramStart"/>
      <w:r>
        <w:rPr>
          <w:rFonts w:ascii="Arial" w:hAnsi="Arial" w:cs="Arial"/>
          <w:lang w:val="es-CO"/>
        </w:rPr>
        <w:t>el</w:t>
      </w:r>
      <w:proofErr w:type="gramEnd"/>
      <w:r>
        <w:rPr>
          <w:rFonts w:ascii="Arial" w:hAnsi="Arial" w:cs="Arial"/>
          <w:lang w:val="es-CO"/>
        </w:rPr>
        <w:t xml:space="preserve"> choca.</w:t>
      </w: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6. Porque ya como es un sólido cumple su trabajo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7. No se podría avanzar al siguiente nivel.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8. La velocidad del objeto, en </w:t>
      </w:r>
      <w:proofErr w:type="spellStart"/>
      <w:r>
        <w:rPr>
          <w:rFonts w:ascii="Arial" w:hAnsi="Arial" w:cs="Arial"/>
          <w:lang w:val="es-CO"/>
        </w:rPr>
        <w:t>fps</w:t>
      </w:r>
      <w:proofErr w:type="spellEnd"/>
      <w:r>
        <w:rPr>
          <w:rFonts w:ascii="Arial" w:hAnsi="Arial" w:cs="Arial"/>
          <w:lang w:val="es-CO"/>
        </w:rPr>
        <w:t>.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9. 32x32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10. Para que no hayan problemas de </w:t>
      </w:r>
      <w:r w:rsidR="006F73A8">
        <w:rPr>
          <w:rFonts w:ascii="Arial" w:hAnsi="Arial" w:cs="Arial"/>
          <w:lang w:val="es-CO"/>
        </w:rPr>
        <w:t>colisión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13. Cuando se cumple una serie de objetivos este evento se acciona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14. En destruir la puerta para que el jugador pase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16. Que heredara los mismos eventos que su padre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17. Solamente creas un monstro padre con todos los eventos, y con eso como base creas diferentes sprites que no contengan nada para que el hereden los eventos de su padre.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18. Que si creas un eventos </w:t>
      </w:r>
      <w:proofErr w:type="spellStart"/>
      <w:r>
        <w:rPr>
          <w:rFonts w:ascii="Arial" w:hAnsi="Arial" w:cs="Arial"/>
          <w:lang w:val="es-CO"/>
        </w:rPr>
        <w:t>step</w:t>
      </w:r>
      <w:proofErr w:type="spellEnd"/>
      <w:r>
        <w:rPr>
          <w:rFonts w:ascii="Arial" w:hAnsi="Arial" w:cs="Arial"/>
          <w:lang w:val="es-CO"/>
        </w:rPr>
        <w:t xml:space="preserve"> o </w:t>
      </w:r>
      <w:proofErr w:type="spellStart"/>
      <w:r>
        <w:rPr>
          <w:rFonts w:ascii="Arial" w:hAnsi="Arial" w:cs="Arial"/>
          <w:lang w:val="es-CO"/>
        </w:rPr>
        <w:t>creative</w:t>
      </w:r>
      <w:proofErr w:type="spellEnd"/>
      <w:r>
        <w:rPr>
          <w:rFonts w:ascii="Arial" w:hAnsi="Arial" w:cs="Arial"/>
          <w:lang w:val="es-CO"/>
        </w:rPr>
        <w:t xml:space="preserve"> esto sobrescribirá lo que tengas en tu eventos de </w:t>
      </w:r>
      <w:proofErr w:type="spellStart"/>
      <w:r>
        <w:rPr>
          <w:rFonts w:ascii="Arial" w:hAnsi="Arial" w:cs="Arial"/>
          <w:lang w:val="es-CO"/>
        </w:rPr>
        <w:t>parent</w:t>
      </w:r>
      <w:proofErr w:type="spellEnd"/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EA79C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19. Un objeto controlador se puede utilizar para varias cosas, como controlar la vida, el puntaje o hasta la cámara del jugador.</w:t>
      </w:r>
    </w:p>
    <w:p w:rsidR="00EA79C7" w:rsidRDefault="00EA79C7" w:rsidP="00917B6A">
      <w:pPr>
        <w:rPr>
          <w:rFonts w:ascii="Arial" w:hAnsi="Arial" w:cs="Arial"/>
          <w:lang w:val="es-CO"/>
        </w:rPr>
      </w:pPr>
    </w:p>
    <w:p w:rsidR="00EA79C7" w:rsidRDefault="00C2277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21. La profundidad del objeto con respecto a la </w:t>
      </w:r>
      <w:proofErr w:type="spellStart"/>
      <w:r>
        <w:rPr>
          <w:rFonts w:ascii="Arial" w:hAnsi="Arial" w:cs="Arial"/>
          <w:lang w:val="es-CO"/>
        </w:rPr>
        <w:t>room</w:t>
      </w:r>
      <w:proofErr w:type="spellEnd"/>
    </w:p>
    <w:p w:rsidR="00C22777" w:rsidRDefault="00C22777" w:rsidP="00917B6A">
      <w:pPr>
        <w:rPr>
          <w:rFonts w:ascii="Arial" w:hAnsi="Arial" w:cs="Arial"/>
          <w:lang w:val="es-CO"/>
        </w:rPr>
      </w:pPr>
    </w:p>
    <w:p w:rsidR="00C22777" w:rsidRDefault="00C2277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22. Se vería por encima de la bomba.</w:t>
      </w:r>
    </w:p>
    <w:p w:rsidR="00C22777" w:rsidRDefault="00C22777" w:rsidP="00917B6A">
      <w:pPr>
        <w:rPr>
          <w:rFonts w:ascii="Arial" w:hAnsi="Arial" w:cs="Arial"/>
          <w:lang w:val="es-CO"/>
        </w:rPr>
      </w:pPr>
    </w:p>
    <w:p w:rsidR="00C22777" w:rsidRDefault="00C2277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23. A objeto  que esta instancia aplica.</w:t>
      </w:r>
    </w:p>
    <w:p w:rsidR="00C22777" w:rsidRDefault="00C22777" w:rsidP="00917B6A">
      <w:pPr>
        <w:rPr>
          <w:rFonts w:ascii="Arial" w:hAnsi="Arial" w:cs="Arial"/>
          <w:lang w:val="es-CO"/>
        </w:rPr>
      </w:pPr>
    </w:p>
    <w:p w:rsidR="00C22777" w:rsidRDefault="00C2277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25. Que va relativamente con la </w:t>
      </w:r>
      <w:proofErr w:type="spellStart"/>
      <w:r>
        <w:rPr>
          <w:rFonts w:ascii="Arial" w:hAnsi="Arial" w:cs="Arial"/>
          <w:lang w:val="es-CO"/>
        </w:rPr>
        <w:t>speed</w:t>
      </w:r>
      <w:proofErr w:type="spellEnd"/>
      <w:r>
        <w:rPr>
          <w:rFonts w:ascii="Arial" w:hAnsi="Arial" w:cs="Arial"/>
          <w:lang w:val="es-CO"/>
        </w:rPr>
        <w:t xml:space="preserve"> del </w:t>
      </w:r>
      <w:proofErr w:type="spellStart"/>
      <w:r>
        <w:rPr>
          <w:rFonts w:ascii="Arial" w:hAnsi="Arial" w:cs="Arial"/>
          <w:lang w:val="es-CO"/>
        </w:rPr>
        <w:t>room</w:t>
      </w:r>
      <w:proofErr w:type="spellEnd"/>
    </w:p>
    <w:p w:rsidR="00C22777" w:rsidRDefault="00C22777" w:rsidP="00917B6A">
      <w:pPr>
        <w:rPr>
          <w:rFonts w:ascii="Arial" w:hAnsi="Arial" w:cs="Arial"/>
          <w:lang w:val="es-CO"/>
        </w:rPr>
      </w:pPr>
    </w:p>
    <w:p w:rsidR="00C22777" w:rsidRDefault="00C2277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26. </w:t>
      </w:r>
      <w:proofErr w:type="spellStart"/>
      <w:r>
        <w:rPr>
          <w:rFonts w:ascii="Arial" w:hAnsi="Arial" w:cs="Arial"/>
          <w:lang w:val="es-CO"/>
        </w:rPr>
        <w:t>hspeed</w:t>
      </w:r>
      <w:proofErr w:type="spellEnd"/>
      <w:r>
        <w:rPr>
          <w:rFonts w:ascii="Arial" w:hAnsi="Arial" w:cs="Arial"/>
          <w:lang w:val="es-CO"/>
        </w:rPr>
        <w:t>: Velocidad Horizontal</w:t>
      </w:r>
    </w:p>
    <w:p w:rsidR="00C22777" w:rsidRDefault="00C22777" w:rsidP="00917B6A">
      <w:p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Vspeed</w:t>
      </w:r>
      <w:proofErr w:type="spellEnd"/>
      <w:r>
        <w:rPr>
          <w:rFonts w:ascii="Arial" w:hAnsi="Arial" w:cs="Arial"/>
          <w:lang w:val="es-CO"/>
        </w:rPr>
        <w:t>: Velocidad Vertical</w:t>
      </w:r>
    </w:p>
    <w:p w:rsidR="00593DCB" w:rsidRPr="00B07279" w:rsidRDefault="00593DCB" w:rsidP="00593DCB">
      <w:pPr>
        <w:jc w:val="center"/>
        <w:rPr>
          <w:rFonts w:ascii="Arial" w:hAnsi="Arial" w:cs="Arial"/>
          <w:b/>
          <w:sz w:val="36"/>
          <w:szCs w:val="36"/>
          <w:u w:val="single"/>
          <w:lang w:val="es-CO"/>
        </w:rPr>
      </w:pPr>
      <w:r>
        <w:rPr>
          <w:rFonts w:ascii="Arial" w:hAnsi="Arial" w:cs="Arial"/>
          <w:b/>
          <w:sz w:val="36"/>
          <w:szCs w:val="36"/>
          <w:u w:val="single"/>
          <w:lang w:val="es-CO"/>
        </w:rPr>
        <w:lastRenderedPageBreak/>
        <w:t>Clase 6</w:t>
      </w:r>
    </w:p>
    <w:p w:rsidR="00593DCB" w:rsidRDefault="00593DCB" w:rsidP="00593DCB">
      <w:pPr>
        <w:jc w:val="center"/>
        <w:rPr>
          <w:rFonts w:ascii="Arial" w:hAnsi="Arial" w:cs="Arial"/>
          <w:b/>
          <w:sz w:val="36"/>
          <w:szCs w:val="36"/>
          <w:u w:val="single"/>
          <w:lang w:val="es-CO"/>
        </w:rPr>
      </w:pPr>
    </w:p>
    <w:p w:rsidR="00593DCB" w:rsidRDefault="00593DCB" w:rsidP="00593D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1.</w:t>
      </w:r>
      <w:r w:rsidR="00120B20">
        <w:rPr>
          <w:rFonts w:ascii="Arial" w:hAnsi="Arial" w:cs="Arial"/>
          <w:lang w:val="es-CO"/>
        </w:rPr>
        <w:t xml:space="preserve"> Una variable es algo que se usa para determinar el valor de algo. En el caso de game maker existen varios tipos de variables, de instancia, local, global y de construcción.</w:t>
      </w:r>
    </w:p>
    <w:p w:rsidR="00120B20" w:rsidRDefault="00120B20" w:rsidP="00593DC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2. El límite que permite alcanzar el programa en términos de variable, en otras palabras el área de operación de la variable.</w:t>
      </w:r>
    </w:p>
    <w:p w:rsidR="00120B20" w:rsidRDefault="00120B2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3.</w:t>
      </w:r>
      <w:r w:rsidRPr="00120B20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Instancia, local, global y de construcción.</w:t>
      </w:r>
    </w:p>
    <w:p w:rsidR="00120B20" w:rsidRDefault="00120B2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4. Respectivamente a la anterior respuesta, son las más comunes  definidas dentro de las funciones o eventos de la instancia. Son variables que son creadas y usadas dentro de un ámbito local y luego olvidadas, solo se permite bajo la escritura de </w:t>
      </w:r>
      <w:proofErr w:type="spellStart"/>
      <w:r>
        <w:rPr>
          <w:rFonts w:ascii="Arial" w:hAnsi="Arial" w:cs="Arial"/>
          <w:lang w:val="es-CO"/>
        </w:rPr>
        <w:t>var</w:t>
      </w:r>
      <w:proofErr w:type="spellEnd"/>
      <w:r>
        <w:rPr>
          <w:rFonts w:ascii="Arial" w:hAnsi="Arial" w:cs="Arial"/>
          <w:lang w:val="es-CO"/>
        </w:rPr>
        <w:t>. Una variable que existe dentro de un ámbito global en absolutamente todas las instancias. Y variables que pertenecen respectivamente a un objeto o cuartos.</w:t>
      </w:r>
    </w:p>
    <w:p w:rsidR="00120B20" w:rsidRDefault="00120B2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5. Local</w:t>
      </w:r>
    </w:p>
    <w:p w:rsidR="00120B20" w:rsidRDefault="00120B2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6. Instancia</w:t>
      </w:r>
    </w:p>
    <w:p w:rsidR="00120B20" w:rsidRDefault="00120B2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7. Global</w:t>
      </w:r>
    </w:p>
    <w:p w:rsidR="00A563D0" w:rsidRDefault="00A563D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8. Vidas, Barra de vida, Puntaje, Tiempo, Objetos adquiridos</w:t>
      </w:r>
    </w:p>
    <w:p w:rsidR="00A563D0" w:rsidRDefault="00A563D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9.  Gravedad,  fuerza, vida, nombre, armadura, altura, velocidad, posición.</w:t>
      </w:r>
    </w:p>
    <w:p w:rsidR="00A563D0" w:rsidRDefault="00A563D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10. Depende de la clasificación que se le haya dado a la variable, sin embargo bajo una clasificación de un mismo nombre game maker las va a confundir.</w:t>
      </w:r>
    </w:p>
    <w:p w:rsidR="00A563D0" w:rsidRDefault="00A563D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11. En el avión, y es relativo a la posición del avión.</w:t>
      </w:r>
    </w:p>
    <w:p w:rsidR="00A563D0" w:rsidRDefault="00A563D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12.</w:t>
      </w:r>
      <w:r w:rsidRPr="00A563D0">
        <w:rPr>
          <w:rFonts w:ascii="Arial" w:hAnsi="Arial" w:cs="Arial"/>
          <w:lang w:val="es-CO"/>
        </w:rPr>
        <w:sym w:font="Wingdings" w:char="F04A"/>
      </w:r>
      <w:r>
        <w:rPr>
          <w:rFonts w:ascii="Arial" w:hAnsi="Arial" w:cs="Arial"/>
          <w:lang w:val="es-CO"/>
        </w:rPr>
        <w:t xml:space="preserve"> </w:t>
      </w:r>
    </w:p>
    <w:p w:rsidR="00A563D0" w:rsidRDefault="00A563D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13. Para mostrar la diferencia de planos donde se encuentra el avión y las islas.</w:t>
      </w:r>
    </w:p>
    <w:p w:rsidR="00A563D0" w:rsidRDefault="00A563D0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14.</w:t>
      </w:r>
      <w:r w:rsidR="00015AE3">
        <w:rPr>
          <w:rFonts w:ascii="Arial" w:hAnsi="Arial" w:cs="Arial"/>
          <w:lang w:val="es-CO"/>
        </w:rPr>
        <w:t xml:space="preserve"> Crea un territorio al azar de términos de anchura.</w:t>
      </w:r>
    </w:p>
    <w:p w:rsidR="00015AE3" w:rsidRDefault="00015AE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15. Está programado para seguir una secuencia. Se cambia el tamaño no el orden.</w:t>
      </w:r>
    </w:p>
    <w:p w:rsidR="00015AE3" w:rsidRDefault="00015AE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16. Cambia aleatoriamente las posiciones de los objetos.</w:t>
      </w:r>
    </w:p>
    <w:p w:rsidR="00015AE3" w:rsidRDefault="00015AE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17. </w:t>
      </w:r>
      <w:r w:rsidR="0078407E">
        <w:rPr>
          <w:rFonts w:ascii="Arial" w:hAnsi="Arial" w:cs="Arial"/>
          <w:lang w:val="es-CO"/>
        </w:rPr>
        <w:t>Cambia constantemente las variables que son llamadas al azar.</w:t>
      </w:r>
    </w:p>
    <w:p w:rsidR="00015AE3" w:rsidRDefault="00015AE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18. Al comienzo del juego.</w:t>
      </w:r>
    </w:p>
    <w:p w:rsidR="00015AE3" w:rsidRDefault="00015AE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19.</w:t>
      </w:r>
      <w:r w:rsidR="0078407E">
        <w:rPr>
          <w:rFonts w:ascii="Arial" w:hAnsi="Arial" w:cs="Arial"/>
          <w:lang w:val="es-CO"/>
        </w:rPr>
        <w:t xml:space="preserve"> Mueve el objeto a la izquierda 4 unidades.</w:t>
      </w:r>
    </w:p>
    <w:p w:rsidR="0078407E" w:rsidRDefault="0078407E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20. Relativo al Avión</w:t>
      </w:r>
    </w:p>
    <w:p w:rsidR="0078407E" w:rsidRDefault="0078407E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21. Evitar que se acumule memoria innecesaria con las balas.</w:t>
      </w:r>
    </w:p>
    <w:p w:rsidR="0078407E" w:rsidRDefault="0078407E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22. Evento de Alarmas</w:t>
      </w:r>
    </w:p>
    <w:p w:rsidR="0078407E" w:rsidRDefault="0078407E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23. Se cambia la alarma para permitir 3 balas antes de la retención</w:t>
      </w:r>
    </w:p>
    <w:p w:rsidR="0078407E" w:rsidRDefault="0078407E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24.</w:t>
      </w:r>
      <w:r w:rsidR="00C74B85">
        <w:rPr>
          <w:rFonts w:ascii="Arial" w:hAnsi="Arial" w:cs="Arial"/>
          <w:lang w:val="es-CO"/>
        </w:rPr>
        <w:t xml:space="preserve"> Activa animación de explosión del avión y reinicia el juego en posición original.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25.</w:t>
      </w:r>
      <w:r w:rsidR="00C74B85">
        <w:rPr>
          <w:rFonts w:ascii="Arial" w:hAnsi="Arial" w:cs="Arial"/>
          <w:lang w:val="es-CO"/>
        </w:rPr>
        <w:t xml:space="preserve"> E</w:t>
      </w:r>
      <w:r w:rsidR="00C74B85" w:rsidRPr="00C74B85">
        <w:rPr>
          <w:rFonts w:ascii="Arial" w:hAnsi="Arial" w:cs="Arial"/>
          <w:lang w:val="es-CO"/>
        </w:rPr>
        <w:t>s el objeto que aparece los enemigos es el que controla en que momento o con que probabilidad van a ir apareciendo los enemigos</w:t>
      </w:r>
    </w:p>
    <w:p w:rsidR="009B3D53" w:rsidRPr="00C74B85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26.</w:t>
      </w:r>
      <w:r w:rsidR="00C74B85">
        <w:rPr>
          <w:rFonts w:ascii="Arial" w:hAnsi="Arial" w:cs="Arial"/>
          <w:lang w:val="es-CO"/>
        </w:rPr>
        <w:t xml:space="preserve"> </w:t>
      </w:r>
      <w:r w:rsidR="00DF5D18">
        <w:rPr>
          <w:rFonts w:ascii="Arial" w:hAnsi="Arial" w:cs="Arial"/>
          <w:lang w:val="es-CO"/>
        </w:rPr>
        <w:t>E</w:t>
      </w:r>
      <w:r w:rsidR="00DF5D18" w:rsidRPr="00DF5D18">
        <w:rPr>
          <w:rFonts w:ascii="Arial" w:hAnsi="Arial" w:cs="Arial"/>
          <w:lang w:val="es-CO"/>
        </w:rPr>
        <w:t>s un evento el cual se llama después de</w:t>
      </w:r>
      <w:r w:rsidR="00DF5D18">
        <w:rPr>
          <w:rFonts w:ascii="Arial" w:hAnsi="Arial" w:cs="Arial"/>
          <w:lang w:val="es-CO"/>
        </w:rPr>
        <w:t xml:space="preserve"> esperar un tiempo determinado, y</w:t>
      </w:r>
      <w:r w:rsidR="00DF5D18" w:rsidRPr="00DF5D18">
        <w:rPr>
          <w:rFonts w:ascii="Arial" w:hAnsi="Arial" w:cs="Arial"/>
          <w:lang w:val="es-CO"/>
        </w:rPr>
        <w:t xml:space="preserve"> cuando se llama hace las acciones dentro del evento</w:t>
      </w:r>
      <w:r w:rsidR="00DF5D18">
        <w:rPr>
          <w:rFonts w:ascii="Arial" w:hAnsi="Arial" w:cs="Arial"/>
          <w:lang w:val="es-CO"/>
        </w:rPr>
        <w:t>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27.</w:t>
      </w:r>
      <w:r w:rsidR="00DF5D18" w:rsidRPr="00DF5D18">
        <w:rPr>
          <w:lang w:val="es-CO"/>
        </w:rPr>
        <w:t xml:space="preserve"> </w:t>
      </w:r>
      <w:r w:rsidR="00DF5D18">
        <w:rPr>
          <w:rFonts w:ascii="Arial" w:hAnsi="Arial" w:cs="Arial"/>
          <w:lang w:val="es-CO"/>
        </w:rPr>
        <w:t xml:space="preserve">Es </w:t>
      </w:r>
      <w:r w:rsidR="00DF5D18" w:rsidRPr="00DF5D18">
        <w:rPr>
          <w:rFonts w:ascii="Arial" w:hAnsi="Arial" w:cs="Arial"/>
          <w:lang w:val="es-CO"/>
        </w:rPr>
        <w:t xml:space="preserve"> la posición</w:t>
      </w:r>
      <w:r w:rsidR="00DF5D18">
        <w:rPr>
          <w:rFonts w:ascii="Arial" w:hAnsi="Arial" w:cs="Arial"/>
          <w:lang w:val="es-CO"/>
        </w:rPr>
        <w:t xml:space="preserve"> o subimagen que  se mostrar</w:t>
      </w:r>
      <w:r w:rsidR="00DF5D18" w:rsidRPr="00DF5D18">
        <w:rPr>
          <w:rFonts w:ascii="Arial" w:hAnsi="Arial" w:cs="Arial"/>
          <w:lang w:val="es-CO"/>
        </w:rPr>
        <w:t xml:space="preserve"> del sprite </w:t>
      </w:r>
      <w:r w:rsidR="00DF5D18">
        <w:rPr>
          <w:rFonts w:ascii="Arial" w:hAnsi="Arial" w:cs="Arial"/>
          <w:lang w:val="es-CO"/>
        </w:rPr>
        <w:t>ya que el</w:t>
      </w:r>
      <w:r w:rsidR="00DF5D18" w:rsidRPr="00DF5D18">
        <w:rPr>
          <w:rFonts w:ascii="Arial" w:hAnsi="Arial" w:cs="Arial"/>
          <w:lang w:val="es-CO"/>
        </w:rPr>
        <w:t xml:space="preserve"> sprite puede ser una animación y tener muchas subimagenes y -1 es para que corra la animación no se quede estático</w:t>
      </w:r>
      <w:r w:rsidR="00DF5D18">
        <w:rPr>
          <w:rFonts w:ascii="Arial" w:hAnsi="Arial" w:cs="Arial"/>
          <w:lang w:val="es-CO"/>
        </w:rPr>
        <w:t>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28</w:t>
      </w:r>
      <w:r w:rsidR="004B5458">
        <w:rPr>
          <w:rFonts w:ascii="Arial" w:hAnsi="Arial" w:cs="Arial"/>
          <w:lang w:val="es-CO"/>
        </w:rPr>
        <w:t>. Es</w:t>
      </w:r>
      <w:r w:rsidR="00DF5D18">
        <w:rPr>
          <w:rFonts w:ascii="Arial" w:hAnsi="Arial" w:cs="Arial"/>
          <w:lang w:val="es-CO"/>
        </w:rPr>
        <w:t xml:space="preserve"> al azar en una probabilidad de 1 a 30 para disparar, es decir como un dado que tiene 30 caras.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29.</w:t>
      </w:r>
      <w:r w:rsidR="004B5458">
        <w:rPr>
          <w:rFonts w:ascii="Arial" w:hAnsi="Arial" w:cs="Arial"/>
          <w:lang w:val="es-CO"/>
        </w:rPr>
        <w:t xml:space="preserve"> Es para que las balas creadas se dirijan hacia el objeto del avión principal.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30.</w:t>
      </w:r>
      <w:r w:rsidR="004B5458">
        <w:rPr>
          <w:rFonts w:ascii="Arial" w:hAnsi="Arial" w:cs="Arial"/>
          <w:lang w:val="es-CO"/>
        </w:rPr>
        <w:t xml:space="preserve"> El enemigo se buguearia pues no ha confirmado la existencia del avión principal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31.</w:t>
      </w:r>
      <w:r w:rsidR="004B5458">
        <w:rPr>
          <w:rFonts w:ascii="Arial" w:hAnsi="Arial" w:cs="Arial"/>
          <w:lang w:val="es-CO"/>
        </w:rPr>
        <w:t xml:space="preserve"> Es para determinar que los objetos que salen del cuarto sean destruidos y no consuman más memoria del programa.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32.</w:t>
      </w:r>
      <w:r w:rsidR="008F67A8">
        <w:rPr>
          <w:rFonts w:ascii="Arial" w:hAnsi="Arial" w:cs="Arial"/>
          <w:lang w:val="es-CO"/>
        </w:rPr>
        <w:t xml:space="preserve"> Determinar que tanto puede disparar en un límite de tiempo y en qué situación acorde a su puntaje.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33. Es lo que muestra la pantalla en referencia a la instancia creada con sus objetos.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34. Cuando la vista sigue al jugador es necesario que el fondo se quede quieto para generar la sensación de movimiento.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35. Que el avión va continuamente hacia arriba a 2 unidades p/s.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36. Se usa el comando follow en la opción de View y se le indica seguir al jugador, la velocidad de la cámara es relativa al avión en ese caso.</w:t>
      </w:r>
    </w:p>
    <w:p w:rsidR="009B3D53" w:rsidRDefault="009B3D53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37. Bajo el comando Follow significa que va a seguir al avión.</w:t>
      </w:r>
    </w:p>
    <w:p w:rsidR="006F73A8" w:rsidRDefault="006F73A8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38. </w:t>
      </w:r>
      <w:r w:rsidR="008F67A8">
        <w:rPr>
          <w:rFonts w:ascii="Arial" w:hAnsi="Arial" w:cs="Arial"/>
          <w:lang w:val="es-CO"/>
        </w:rPr>
        <w:t>Creando la bala bajo la condición de variable si Y de posición del objeto es mayor a la de la vista, destruir objeto.</w:t>
      </w:r>
    </w:p>
    <w:p w:rsidR="006F73A8" w:rsidRDefault="006F73A8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39.</w:t>
      </w:r>
      <w:r w:rsidR="008F67A8">
        <w:rPr>
          <w:rFonts w:ascii="Arial" w:hAnsi="Arial" w:cs="Arial"/>
          <w:lang w:val="es-CO"/>
        </w:rPr>
        <w:t xml:space="preserve"> Es igual a la condición anterior pero al referente del límite de la vista</w:t>
      </w:r>
      <w:r w:rsidR="00595B2E">
        <w:rPr>
          <w:rFonts w:ascii="Arial" w:hAnsi="Arial" w:cs="Arial"/>
          <w:lang w:val="es-CO"/>
        </w:rPr>
        <w:t xml:space="preserve"> y a empezar movimiento.</w:t>
      </w:r>
    </w:p>
    <w:p w:rsidR="006F73A8" w:rsidRDefault="006F73A8" w:rsidP="00120B20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40.</w:t>
      </w:r>
      <w:r w:rsidR="00595B2E">
        <w:rPr>
          <w:rFonts w:ascii="Arial" w:hAnsi="Arial" w:cs="Arial"/>
          <w:lang w:val="es-CO"/>
        </w:rPr>
        <w:t xml:space="preserve"> V</w:t>
      </w:r>
      <w:r w:rsidR="00595B2E" w:rsidRPr="00595B2E">
        <w:rPr>
          <w:rFonts w:ascii="Arial" w:hAnsi="Arial" w:cs="Arial"/>
          <w:lang w:val="es-CO"/>
        </w:rPr>
        <w:t xml:space="preserve">iew in </w:t>
      </w:r>
      <w:proofErr w:type="spellStart"/>
      <w:r w:rsidR="00595B2E" w:rsidRPr="00595B2E">
        <w:rPr>
          <w:rFonts w:ascii="Arial" w:hAnsi="Arial" w:cs="Arial"/>
          <w:lang w:val="es-CO"/>
        </w:rPr>
        <w:t>room</w:t>
      </w:r>
      <w:proofErr w:type="spellEnd"/>
      <w:r w:rsidR="00595B2E" w:rsidRPr="00595B2E">
        <w:rPr>
          <w:rFonts w:ascii="Arial" w:hAnsi="Arial" w:cs="Arial"/>
          <w:lang w:val="es-CO"/>
        </w:rPr>
        <w:t xml:space="preserve"> es del tamaño del </w:t>
      </w:r>
      <w:proofErr w:type="spellStart"/>
      <w:r w:rsidR="00595B2E" w:rsidRPr="00595B2E">
        <w:rPr>
          <w:rFonts w:ascii="Arial" w:hAnsi="Arial" w:cs="Arial"/>
          <w:lang w:val="es-CO"/>
        </w:rPr>
        <w:t>room</w:t>
      </w:r>
      <w:proofErr w:type="spellEnd"/>
      <w:r w:rsidR="00595B2E" w:rsidRPr="00595B2E">
        <w:rPr>
          <w:rFonts w:ascii="Arial" w:hAnsi="Arial" w:cs="Arial"/>
          <w:lang w:val="es-CO"/>
        </w:rPr>
        <w:t xml:space="preserve"> que parte va a ver el jugador</w:t>
      </w:r>
      <w:r w:rsidR="00595B2E">
        <w:rPr>
          <w:rFonts w:ascii="Arial" w:hAnsi="Arial" w:cs="Arial"/>
          <w:lang w:val="es-CO"/>
        </w:rPr>
        <w:t xml:space="preserve">, </w:t>
      </w:r>
      <w:r w:rsidR="00595B2E" w:rsidRPr="00595B2E">
        <w:rPr>
          <w:rFonts w:ascii="Arial" w:hAnsi="Arial" w:cs="Arial"/>
          <w:lang w:val="es-CO"/>
        </w:rPr>
        <w:t xml:space="preserve">Port in </w:t>
      </w:r>
      <w:proofErr w:type="spellStart"/>
      <w:r w:rsidR="00595B2E" w:rsidRPr="00595B2E">
        <w:rPr>
          <w:rFonts w:ascii="Arial" w:hAnsi="Arial" w:cs="Arial"/>
          <w:lang w:val="es-CO"/>
        </w:rPr>
        <w:t>room</w:t>
      </w:r>
      <w:proofErr w:type="spellEnd"/>
      <w:r w:rsidR="00595B2E" w:rsidRPr="00595B2E">
        <w:rPr>
          <w:rFonts w:ascii="Arial" w:hAnsi="Arial" w:cs="Arial"/>
          <w:lang w:val="es-CO"/>
        </w:rPr>
        <w:t xml:space="preserve"> es de </w:t>
      </w:r>
      <w:proofErr w:type="spellStart"/>
      <w:r w:rsidR="00595B2E" w:rsidRPr="00595B2E">
        <w:rPr>
          <w:rFonts w:ascii="Arial" w:hAnsi="Arial" w:cs="Arial"/>
          <w:lang w:val="es-CO"/>
        </w:rPr>
        <w:t>que</w:t>
      </w:r>
      <w:proofErr w:type="spellEnd"/>
      <w:r w:rsidR="00595B2E" w:rsidRPr="00595B2E">
        <w:rPr>
          <w:rFonts w:ascii="Arial" w:hAnsi="Arial" w:cs="Arial"/>
          <w:lang w:val="es-CO"/>
        </w:rPr>
        <w:t xml:space="preserve"> tamaño</w:t>
      </w:r>
      <w:r w:rsidR="00595B2E">
        <w:rPr>
          <w:rFonts w:ascii="Arial" w:hAnsi="Arial" w:cs="Arial"/>
          <w:lang w:val="es-CO"/>
        </w:rPr>
        <w:t xml:space="preserve"> en la pantalla del computador</w:t>
      </w:r>
      <w:r w:rsidR="00595B2E" w:rsidRPr="00595B2E">
        <w:rPr>
          <w:rFonts w:ascii="Arial" w:hAnsi="Arial" w:cs="Arial"/>
          <w:lang w:val="es-CO"/>
        </w:rPr>
        <w:t xml:space="preserve"> se va a ver ese </w:t>
      </w:r>
      <w:proofErr w:type="spellStart"/>
      <w:r w:rsidR="00595B2E" w:rsidRPr="00595B2E">
        <w:rPr>
          <w:rFonts w:ascii="Arial" w:hAnsi="Arial" w:cs="Arial"/>
          <w:lang w:val="es-CO"/>
        </w:rPr>
        <w:t>view</w:t>
      </w:r>
      <w:proofErr w:type="spellEnd"/>
      <w:r w:rsidR="00595B2E">
        <w:rPr>
          <w:rFonts w:ascii="Arial" w:hAnsi="Arial" w:cs="Arial"/>
          <w:lang w:val="es-CO"/>
        </w:rPr>
        <w:t>.</w:t>
      </w:r>
    </w:p>
    <w:p w:rsidR="00120B20" w:rsidRDefault="00120B20" w:rsidP="00120B20">
      <w:pPr>
        <w:rPr>
          <w:rFonts w:ascii="Arial" w:hAnsi="Arial" w:cs="Arial"/>
          <w:lang w:val="es-CO"/>
        </w:rPr>
      </w:pPr>
    </w:p>
    <w:p w:rsidR="00593DCB" w:rsidRPr="00B07279" w:rsidRDefault="00593DCB" w:rsidP="00EB34CE">
      <w:pPr>
        <w:jc w:val="center"/>
        <w:rPr>
          <w:rFonts w:ascii="Arial" w:hAnsi="Arial" w:cs="Arial"/>
          <w:b/>
          <w:sz w:val="36"/>
          <w:szCs w:val="36"/>
          <w:u w:val="single"/>
          <w:lang w:val="es-CO"/>
        </w:rPr>
      </w:pPr>
      <w:r w:rsidRPr="00B07279">
        <w:rPr>
          <w:rFonts w:ascii="Arial" w:hAnsi="Arial" w:cs="Arial"/>
          <w:b/>
          <w:sz w:val="36"/>
          <w:szCs w:val="36"/>
          <w:u w:val="single"/>
          <w:lang w:val="es-CO"/>
        </w:rPr>
        <w:t>Clase 7</w:t>
      </w:r>
    </w:p>
    <w:p w:rsidR="00C22777" w:rsidRDefault="00C22777" w:rsidP="00917B6A">
      <w:pPr>
        <w:rPr>
          <w:rFonts w:ascii="Arial" w:hAnsi="Arial" w:cs="Arial"/>
          <w:lang w:val="es-CO"/>
        </w:rPr>
      </w:pPr>
    </w:p>
    <w:p w:rsidR="00C22777" w:rsidRDefault="00B07279" w:rsidP="00C2277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1.</w:t>
      </w:r>
      <w:r w:rsidRPr="00C22777">
        <w:rPr>
          <w:rFonts w:ascii="Arial" w:hAnsi="Arial" w:cs="Arial"/>
          <w:lang w:val="es-CO"/>
        </w:rPr>
        <w:t xml:space="preserve"> No</w:t>
      </w:r>
      <w:r w:rsidR="00C22777">
        <w:rPr>
          <w:rFonts w:ascii="Arial" w:hAnsi="Arial" w:cs="Arial"/>
          <w:lang w:val="es-CO"/>
        </w:rPr>
        <w:t xml:space="preserve"> se puede mover la pelota</w:t>
      </w:r>
      <w:r>
        <w:rPr>
          <w:rFonts w:ascii="Arial" w:hAnsi="Arial" w:cs="Arial"/>
          <w:lang w:val="es-CO"/>
        </w:rPr>
        <w:t>.</w:t>
      </w:r>
    </w:p>
    <w:p w:rsidR="00C22777" w:rsidRDefault="00C22777" w:rsidP="00C22777">
      <w:pPr>
        <w:rPr>
          <w:rFonts w:ascii="Arial" w:hAnsi="Arial" w:cs="Arial"/>
          <w:lang w:val="es-CO"/>
        </w:rPr>
      </w:pPr>
    </w:p>
    <w:p w:rsidR="00C22777" w:rsidRDefault="00C22777" w:rsidP="00C2277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2. Ahora</w:t>
      </w:r>
      <w:r w:rsidR="00B07279">
        <w:rPr>
          <w:rFonts w:ascii="Arial" w:hAnsi="Arial" w:cs="Arial"/>
          <w:lang w:val="es-CO"/>
        </w:rPr>
        <w:t xml:space="preserve"> su máscara de colisión es mayor y se ve más separado</w:t>
      </w:r>
    </w:p>
    <w:p w:rsidR="00B07279" w:rsidRDefault="00B07279" w:rsidP="00C22777">
      <w:pPr>
        <w:rPr>
          <w:rFonts w:ascii="Arial" w:hAnsi="Arial" w:cs="Arial"/>
          <w:lang w:val="es-CO"/>
        </w:rPr>
      </w:pPr>
    </w:p>
    <w:p w:rsidR="00B07279" w:rsidRDefault="00B07279" w:rsidP="00C2277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3. Se verifica si no hay un objeto en la posición específica.</w:t>
      </w:r>
    </w:p>
    <w:p w:rsidR="00B07279" w:rsidRDefault="00B07279" w:rsidP="00C22777">
      <w:pPr>
        <w:rPr>
          <w:rFonts w:ascii="Arial" w:hAnsi="Arial" w:cs="Arial"/>
          <w:lang w:val="es-CO"/>
        </w:rPr>
      </w:pPr>
    </w:p>
    <w:p w:rsidR="00B07279" w:rsidRDefault="00B07279" w:rsidP="00C2277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4. Para evitar que la velocidad se incremente en exceso.</w:t>
      </w:r>
    </w:p>
    <w:p w:rsidR="00B07279" w:rsidRDefault="00B07279" w:rsidP="00C22777">
      <w:pPr>
        <w:rPr>
          <w:rFonts w:ascii="Arial" w:hAnsi="Arial" w:cs="Arial"/>
          <w:lang w:val="es-CO"/>
        </w:rPr>
      </w:pPr>
    </w:p>
    <w:p w:rsidR="00B07279" w:rsidRDefault="00B07279" w:rsidP="00C2277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5. Para que la velocidad se haga 0</w:t>
      </w:r>
    </w:p>
    <w:p w:rsidR="00B07279" w:rsidRDefault="00B07279" w:rsidP="00C22777">
      <w:pPr>
        <w:rPr>
          <w:rFonts w:ascii="Arial" w:hAnsi="Arial" w:cs="Arial"/>
          <w:lang w:val="es-CO"/>
        </w:rPr>
      </w:pPr>
    </w:p>
    <w:p w:rsidR="00B07279" w:rsidRDefault="00B07279" w:rsidP="00C2277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6.</w:t>
      </w:r>
      <w:r w:rsidR="007C5211">
        <w:rPr>
          <w:rFonts w:ascii="Arial" w:hAnsi="Arial" w:cs="Arial"/>
          <w:lang w:val="es-CO"/>
        </w:rPr>
        <w:t xml:space="preserve"> Mantiene su velocidad constante anterior y atraviesa los objetos a contacto, porque su velocidad no se convierte en 0</w:t>
      </w:r>
    </w:p>
    <w:p w:rsidR="00B07279" w:rsidRDefault="00B07279" w:rsidP="00C22777">
      <w:pPr>
        <w:rPr>
          <w:rFonts w:ascii="Arial" w:hAnsi="Arial" w:cs="Arial"/>
          <w:lang w:val="es-CO"/>
        </w:rPr>
      </w:pPr>
    </w:p>
    <w:p w:rsidR="00B07279" w:rsidRPr="00C22777" w:rsidRDefault="00B07279" w:rsidP="00C2277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7. Una vez se detecté que el jugador esta sobre un plataforma, este salta y su velocidad vertical se pasa a negativo.</w:t>
      </w: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B07279" w:rsidRDefault="00B07279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8. Se verifica que si está en el aire su velocidad vertical se sume positivamente.</w:t>
      </w:r>
    </w:p>
    <w:p w:rsidR="00B07279" w:rsidRDefault="00B07279" w:rsidP="00917B6A">
      <w:pPr>
        <w:rPr>
          <w:rFonts w:ascii="Arial" w:hAnsi="Arial" w:cs="Arial"/>
          <w:lang w:val="es-CO"/>
        </w:rPr>
      </w:pPr>
    </w:p>
    <w:p w:rsidR="00B07279" w:rsidRDefault="00B07279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10. Que para que no haya problemas con la colisión todas las mascara deben ser iguales en cada imagen del sprite animado.</w:t>
      </w:r>
    </w:p>
    <w:p w:rsidR="007C5211" w:rsidRDefault="007C5211" w:rsidP="00917B6A">
      <w:pPr>
        <w:rPr>
          <w:rFonts w:ascii="Arial" w:hAnsi="Arial" w:cs="Arial"/>
          <w:lang w:val="es-CO"/>
        </w:rPr>
      </w:pPr>
    </w:p>
    <w:p w:rsidR="007C5211" w:rsidRDefault="007C5211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11. Empieza a flotar a colisión con el otro objeto, pasa por la orden de cambio a posición Y 1.</w:t>
      </w:r>
    </w:p>
    <w:p w:rsidR="00F60C9D" w:rsidRDefault="00F60C9D" w:rsidP="00917B6A">
      <w:pPr>
        <w:rPr>
          <w:rFonts w:ascii="Arial" w:hAnsi="Arial" w:cs="Arial"/>
          <w:lang w:val="es-CO"/>
        </w:rPr>
      </w:pPr>
    </w:p>
    <w:p w:rsidR="00F60C9D" w:rsidRDefault="00F60C9D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12. Significa que las cajas que determinan el tamaño de colisión de los sprites tienen que estar bien seleccionados, tienen que tener el mismo tamaño a pesar de que cambie el sprite, básicamente que las máscaras sean la misma para que no cause problemas.</w:t>
      </w:r>
    </w:p>
    <w:p w:rsidR="00F60C9D" w:rsidRDefault="00F60C9D" w:rsidP="00917B6A">
      <w:pPr>
        <w:rPr>
          <w:rFonts w:ascii="Arial" w:hAnsi="Arial" w:cs="Arial"/>
          <w:lang w:val="es-CO"/>
        </w:rPr>
      </w:pPr>
    </w:p>
    <w:p w:rsidR="00B07279" w:rsidRDefault="00F60C9D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13. Se programan como un objeto normal solido al cual se le asigna una parte del tile set en su sprite.</w:t>
      </w:r>
    </w:p>
    <w:p w:rsidR="00917B6A" w:rsidRDefault="00917B6A" w:rsidP="00917B6A">
      <w:pPr>
        <w:rPr>
          <w:rFonts w:ascii="Arial" w:hAnsi="Arial" w:cs="Arial"/>
          <w:lang w:val="es-CO"/>
        </w:rPr>
      </w:pPr>
    </w:p>
    <w:p w:rsidR="00213AF7" w:rsidRDefault="00213AF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Juan Pablo Pérez</w:t>
      </w:r>
    </w:p>
    <w:p w:rsidR="00213AF7" w:rsidRDefault="00213AF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David Mendoza</w:t>
      </w:r>
    </w:p>
    <w:p w:rsidR="00213AF7" w:rsidRPr="00917B6A" w:rsidRDefault="00213AF7" w:rsidP="00917B6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Juliana Luján</w:t>
      </w:r>
      <w:bookmarkStart w:id="0" w:name="_GoBack"/>
      <w:bookmarkEnd w:id="0"/>
    </w:p>
    <w:sectPr w:rsidR="00213AF7" w:rsidRPr="00917B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D30" w:rsidRDefault="00C90D30">
      <w:r>
        <w:separator/>
      </w:r>
    </w:p>
  </w:endnote>
  <w:endnote w:type="continuationSeparator" w:id="0">
    <w:p w:rsidR="00C90D30" w:rsidRDefault="00C90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33F" w:rsidRDefault="0049133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33F" w:rsidRDefault="0049133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33F" w:rsidRDefault="004913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D30" w:rsidRDefault="00C90D30">
      <w:r>
        <w:separator/>
      </w:r>
    </w:p>
  </w:footnote>
  <w:footnote w:type="continuationSeparator" w:id="0">
    <w:p w:rsidR="00C90D30" w:rsidRDefault="00C90D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33F" w:rsidRDefault="0049133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33F" w:rsidRDefault="0049133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33F" w:rsidRDefault="004913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294D"/>
    <w:multiLevelType w:val="hybridMultilevel"/>
    <w:tmpl w:val="57F486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1461"/>
    <w:multiLevelType w:val="hybridMultilevel"/>
    <w:tmpl w:val="98903C72"/>
    <w:lvl w:ilvl="0" w:tplc="8A7AD4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938EF"/>
    <w:multiLevelType w:val="hybridMultilevel"/>
    <w:tmpl w:val="ED56BE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94EA0"/>
    <w:multiLevelType w:val="hybridMultilevel"/>
    <w:tmpl w:val="908AA0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88"/>
    <w:rsid w:val="00015AE3"/>
    <w:rsid w:val="00120B20"/>
    <w:rsid w:val="001B29A2"/>
    <w:rsid w:val="00213AF7"/>
    <w:rsid w:val="00287488"/>
    <w:rsid w:val="0049133F"/>
    <w:rsid w:val="004B5458"/>
    <w:rsid w:val="00593DCB"/>
    <w:rsid w:val="00595B2E"/>
    <w:rsid w:val="006F73A8"/>
    <w:rsid w:val="00771610"/>
    <w:rsid w:val="0078407E"/>
    <w:rsid w:val="00784DEA"/>
    <w:rsid w:val="007C5211"/>
    <w:rsid w:val="008E751C"/>
    <w:rsid w:val="008F67A8"/>
    <w:rsid w:val="00917B6A"/>
    <w:rsid w:val="009B3D53"/>
    <w:rsid w:val="00A563D0"/>
    <w:rsid w:val="00B07279"/>
    <w:rsid w:val="00B213D9"/>
    <w:rsid w:val="00C22777"/>
    <w:rsid w:val="00C74B85"/>
    <w:rsid w:val="00C90D30"/>
    <w:rsid w:val="00DF5D18"/>
    <w:rsid w:val="00E63C30"/>
    <w:rsid w:val="00EA79C7"/>
    <w:rsid w:val="00EB34CE"/>
    <w:rsid w:val="00F21BF5"/>
    <w:rsid w:val="00F27F76"/>
    <w:rsid w:val="00F6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uesto">
    <w:name w:val="Title"/>
    <w:basedOn w:val="Normal"/>
    <w:next w:val="Normal"/>
    <w:link w:val="PuestoCar"/>
    <w:uiPriority w:val="10"/>
    <w:qFormat/>
    <w:rsid w:val="002874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87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287488"/>
  </w:style>
  <w:style w:type="paragraph" w:styleId="Prrafodelista">
    <w:name w:val="List Paragraph"/>
    <w:basedOn w:val="Normal"/>
    <w:uiPriority w:val="34"/>
    <w:qFormat/>
    <w:rsid w:val="0028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ko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simple.dotx</Template>
  <TotalTime>0</TotalTime>
  <Pages>4</Pages>
  <Words>1104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2015-10-04T03:03:00Z</dcterms:created>
  <dcterms:modified xsi:type="dcterms:W3CDTF">2015-10-04T14:29:00Z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